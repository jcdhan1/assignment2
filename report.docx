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9" w:rsidRPr="009C19E9" w:rsidRDefault="009C19E9" w:rsidP="00D736A4">
      <w:pPr>
        <w:pStyle w:val="Title"/>
      </w:pPr>
      <w:r>
        <w:t>Introduction</w:t>
      </w:r>
    </w:p>
    <w:p w:rsidR="00CD421D" w:rsidRDefault="009C19E9" w:rsidP="00D736A4">
      <w:pPr>
        <w:pStyle w:val="NoSpacing"/>
      </w:pPr>
      <w:r>
        <w:t xml:space="preserve">My wordsearch function begins by pre-processing the test data. </w:t>
      </w:r>
      <w:r w:rsidR="00CD421D">
        <w:t xml:space="preserve">The </w:t>
      </w:r>
      <w:r w:rsidR="00CD421D" w:rsidRPr="00CD421D">
        <w:t>get_characters</w:t>
      </w:r>
      <w:r w:rsidR="00CD421D">
        <w:t xml:space="preserve"> function I’ve written </w:t>
      </w:r>
      <w:r w:rsidR="00351458">
        <w:t>takes in a square array and outputs an array that can be inputted into the classify function. For test1 or test2, it takes a 450 by 450 array and turns it into a 225 array</w:t>
      </w:r>
      <w:r>
        <w:t xml:space="preserve"> of 30 by 30 square arrays, ordered row by row. Each 30 by 30 subarray can then be turned into a 900 element feature vector. This is always the first step.</w:t>
      </w:r>
    </w:p>
    <w:p w:rsidR="009C19E9" w:rsidRDefault="009C19E9" w:rsidP="00D736A4">
      <w:pPr>
        <w:pStyle w:val="NoSpacing"/>
      </w:pPr>
      <w:r>
        <w:t>If the reduced argument is set to True, then training_dat variable to be inputted into the classifier as the training data will be the train_dat argument reduced to 10 features.</w:t>
      </w:r>
    </w:p>
    <w:p w:rsidR="009C19E9" w:rsidRDefault="009C19E9" w:rsidP="00D736A4">
      <w:pPr>
        <w:pStyle w:val="NoSpacing"/>
      </w:pPr>
      <w:r>
        <w:t xml:space="preserve">The classify function is called </w:t>
      </w:r>
      <w:r w:rsidR="00CF3CAD">
        <w:t>with training_dat as the training data and the testing data as preprocessed or preprocessed reduced to 10 features.</w:t>
      </w:r>
    </w:p>
    <w:p w:rsidR="0092325F" w:rsidRDefault="0092325F" w:rsidP="00D736A4">
      <w:r>
        <w:br w:type="page"/>
      </w:r>
    </w:p>
    <w:p w:rsidR="009E3D5A" w:rsidRDefault="0089707E" w:rsidP="00D736A4">
      <w:pPr>
        <w:pStyle w:val="NoSpacing"/>
      </w:pPr>
      <w:r>
        <w:lastRenderedPageBreak/>
        <w:t xml:space="preserve">I initially did dimensionality reduction </w:t>
      </w:r>
      <w:r w:rsidR="009E3D5A">
        <w:t>to 10 features through Principle Component Analysis PCA</w:t>
      </w:r>
      <w:r>
        <w:t>.</w:t>
      </w:r>
      <w:r w:rsidR="0092325F">
        <w:t xml:space="preserve"> </w:t>
      </w:r>
      <w:r w:rsidR="007673F8">
        <w:t>Originally, the following code</w:t>
      </w:r>
      <w:r w:rsidR="009E3D5A">
        <w:t xml:space="preserve"> would be executed if the</w:t>
      </w:r>
      <w:r w:rsidR="008052EB">
        <w:t xml:space="preserve"> as_vectors parameter were true in the reduced function.</w:t>
      </w:r>
    </w:p>
    <w:p w:rsidR="0089707E" w:rsidRDefault="0089707E" w:rsidP="00D736A4">
      <w:pPr>
        <w:pStyle w:val="NoSpacing"/>
        <w:ind w:left="720" w:firstLine="720"/>
      </w:pPr>
      <w:r w:rsidRPr="0089707E">
        <w:t>return np.dot((test_dat - np.mean(train_dat)), v)</w:t>
      </w:r>
    </w:p>
    <w:p w:rsidR="009E3D5A" w:rsidRDefault="009E3D5A" w:rsidP="00D736A4">
      <w:pPr>
        <w:pStyle w:val="NoSpacing"/>
      </w:pPr>
    </w:p>
    <w:p w:rsidR="009E3D5A" w:rsidRPr="0071197A" w:rsidRDefault="0089707E" w:rsidP="00D736A4">
      <w:pPr>
        <w:pStyle w:val="NoSpacing"/>
      </w:pPr>
      <w:r>
        <w:t xml:space="preserve">The current code </w:t>
      </w:r>
      <w:r w:rsidR="0092325F">
        <w:t>calculates</w:t>
      </w:r>
      <w:r>
        <w:t xml:space="preserve"> the same 10 </w:t>
      </w:r>
      <w:r w:rsidR="0092325F">
        <w:t>features selected by PCA but also calculates</w:t>
      </w:r>
      <w:r w:rsidR="00741FAD">
        <w:t xml:space="preserve"> 10 features selected through</w:t>
      </w:r>
      <w:r>
        <w:t xml:space="preserve"> Discrete Cosine Transform (DCT)</w:t>
      </w:r>
      <w:r w:rsidR="00741FAD">
        <w:t>. T</w:t>
      </w:r>
      <w:r w:rsidR="0092325F">
        <w:t>ogether</w:t>
      </w:r>
      <w:r w:rsidR="00741FAD">
        <w:t>,</w:t>
      </w:r>
      <w:r w:rsidR="0092325F">
        <w:t xml:space="preserve"> they form 10 new features</w:t>
      </w:r>
      <w:r w:rsidR="00741FAD">
        <w:t xml:space="preserve"> that are fed in to the classier</w:t>
      </w:r>
      <w:bookmarkStart w:id="0" w:name="_GoBack"/>
      <w:bookmarkEnd w:id="0"/>
      <w:r>
        <w:t xml:space="preserve">. </w:t>
      </w:r>
      <w:r w:rsidR="009E3D5A">
        <w:t>First</w:t>
      </w:r>
      <w:r w:rsidR="0092325F">
        <w:t>,</w:t>
      </w:r>
      <w:r w:rsidR="009E3D5A">
        <w:t xml:space="preserve"> the lists are zipped and </w:t>
      </w:r>
      <w:r>
        <w:t>then, for eac</w:t>
      </w:r>
      <w:r w:rsidR="009E3D5A">
        <w:t xml:space="preserve">h tuple in the zipped list, </w:t>
      </w:r>
      <w:r>
        <w:t xml:space="preserve">the first part (a feature selected by PCA) </w:t>
      </w:r>
      <w:r w:rsidR="009E3D5A">
        <w:t xml:space="preserve">is added </w:t>
      </w:r>
      <w:r>
        <w:t>to the second part</w:t>
      </w:r>
      <w:r w:rsidR="00BC6BAB">
        <w:t xml:space="preserve"> (a feature selected by DCT) so a 699 by 10 array is still retuned. </w:t>
      </w:r>
      <w:r w:rsidR="00741FAD">
        <w:t>The comparison below shows</w:t>
      </w:r>
      <w:r w:rsidR="0092325F">
        <w:t xml:space="preserve"> </w:t>
      </w:r>
      <w:r w:rsidR="00741FAD">
        <w:t>wordsearch performing</w:t>
      </w:r>
      <w:r w:rsidR="00BC6BAB">
        <w:t xml:space="preserve"> better with the new cod</w:t>
      </w:r>
      <w:r w:rsidR="0092325F">
        <w:t xml:space="preserve">e. </w:t>
      </w:r>
      <w:r w:rsidR="009E3D5A">
        <w:t>(Printing out “</w:t>
      </w:r>
      <w:r w:rsidR="009E3D5A">
        <w:t>Searching</w:t>
      </w:r>
      <w:r w:rsidR="009E3D5A" w:rsidRPr="0071197A">
        <w:t xml:space="preserve"> for</w:t>
      </w:r>
      <w:r w:rsidR="009E3D5A">
        <w:t>” and</w:t>
      </w:r>
    </w:p>
    <w:p w:rsidR="009E3D5A" w:rsidRDefault="009E3D5A" w:rsidP="00D736A4">
      <w:pPr>
        <w:pStyle w:val="NoSpacing"/>
      </w:pPr>
      <w:r>
        <w:t>“</w:t>
      </w:r>
      <w:r w:rsidRPr="0071197A">
        <w:t>Line from i</w:t>
      </w:r>
      <w:r>
        <w:t>ndex” etc. were commented out in the wordsearch function)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D736A4" w:rsidTr="00D736A4">
        <w:tc>
          <w:tcPr>
            <w:tcW w:w="0" w:type="auto"/>
          </w:tcPr>
          <w:p w:rsidR="00D736A4" w:rsidRPr="00D736A4" w:rsidRDefault="00D736A4" w:rsidP="00D736A4">
            <w:pPr>
              <w:pStyle w:val="NoSpacing"/>
              <w:jc w:val="center"/>
              <w:rPr>
                <w:b/>
                <w:u w:val="single"/>
              </w:rPr>
            </w:pPr>
            <w:r w:rsidRPr="00D736A4">
              <w:rPr>
                <w:b/>
                <w:u w:val="single"/>
              </w:rPr>
              <w:t>PCA</w:t>
            </w:r>
          </w:p>
        </w:tc>
        <w:tc>
          <w:tcPr>
            <w:tcW w:w="0" w:type="auto"/>
          </w:tcPr>
          <w:p w:rsidR="00D736A4" w:rsidRPr="00D736A4" w:rsidRDefault="00D736A4" w:rsidP="00D736A4">
            <w:pPr>
              <w:pStyle w:val="NoSpacing"/>
              <w:jc w:val="center"/>
              <w:rPr>
                <w:b/>
                <w:u w:val="single"/>
              </w:rPr>
            </w:pPr>
            <w:r w:rsidRPr="00D736A4">
              <w:rPr>
                <w:b/>
                <w:u w:val="single"/>
              </w:rPr>
              <w:t>PCA and DCT</w:t>
            </w:r>
          </w:p>
        </w:tc>
      </w:tr>
      <w:tr w:rsidR="00D736A4" w:rsidTr="00D736A4">
        <w:tc>
          <w:tcPr>
            <w:tcW w:w="0" w:type="auto"/>
          </w:tcPr>
          <w:p w:rsidR="00D736A4" w:rsidRPr="009E3D5A" w:rsidRDefault="00D736A4" w:rsidP="00D736A4">
            <w:pPr>
              <w:pStyle w:val="NoSpacing"/>
              <w:rPr>
                <w:szCs w:val="16"/>
              </w:rPr>
            </w:pPr>
            <w:r w:rsidRPr="0071197A">
              <w:rPr>
                <w:szCs w:val="16"/>
              </w:rPr>
              <w:t>Solving test1 With Reduction</w:t>
            </w:r>
          </w:p>
          <w:p w:rsidR="00D736A4" w:rsidRDefault="00D736A4" w:rsidP="00D736A4">
            <w:pPr>
              <w:pStyle w:val="NoSpacing"/>
              <w:rPr>
                <w:szCs w:val="16"/>
              </w:rPr>
            </w:pPr>
            <w:r w:rsidRPr="0071197A">
              <w:rPr>
                <w:szCs w:val="16"/>
              </w:rPr>
              <w:t>217 letters were correctly label</w:t>
            </w:r>
            <w:r>
              <w:rPr>
                <w:szCs w:val="16"/>
              </w:rPr>
              <w:t>l</w:t>
            </w:r>
            <w:r w:rsidRPr="0071197A">
              <w:rPr>
                <w:szCs w:val="16"/>
              </w:rPr>
              <w:t>ed which is about 96% of the letters.</w:t>
            </w:r>
          </w:p>
          <w:p w:rsidR="00D736A4" w:rsidRPr="009E3D5A" w:rsidRDefault="00D736A4" w:rsidP="00D736A4">
            <w:pPr>
              <w:pStyle w:val="NoSpacing"/>
              <w:rPr>
                <w:szCs w:val="16"/>
              </w:rPr>
            </w:pPr>
            <w:r w:rsidRPr="009E3D5A">
              <w:rPr>
                <w:szCs w:val="16"/>
              </w:rPr>
              <w:t>23 out of 24 found correctly.</w:t>
            </w:r>
          </w:p>
          <w:p w:rsidR="00D736A4" w:rsidRDefault="00D736A4" w:rsidP="00D736A4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0C5E3D4F" wp14:editId="1662C636">
                  <wp:extent cx="3060000" cy="306000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_reduced_previou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736A4" w:rsidRDefault="00D736A4" w:rsidP="00D736A4">
            <w:pPr>
              <w:pStyle w:val="NoSpacing"/>
            </w:pPr>
            <w:r>
              <w:t>Solving test1 With Reduction</w:t>
            </w:r>
          </w:p>
          <w:p w:rsidR="00D736A4" w:rsidRDefault="00D736A4" w:rsidP="00D736A4">
            <w:pPr>
              <w:pStyle w:val="NoSpacing"/>
            </w:pPr>
            <w:r>
              <w:t>224 letters were correctly labelled which is about 99% of the letters.</w:t>
            </w:r>
          </w:p>
          <w:p w:rsidR="00D736A4" w:rsidRDefault="00D736A4" w:rsidP="00D736A4">
            <w:pPr>
              <w:pStyle w:val="NoSpacing"/>
            </w:pPr>
            <w:r>
              <w:t>24 out of 24 found correctly.</w:t>
            </w:r>
          </w:p>
          <w:p w:rsidR="00D736A4" w:rsidRDefault="00D736A4" w:rsidP="00D736A4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665AB62B" wp14:editId="410B846F">
                  <wp:extent cx="3060000" cy="306000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est1_reduc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6A4" w:rsidTr="00D736A4">
        <w:tc>
          <w:tcPr>
            <w:tcW w:w="0" w:type="auto"/>
          </w:tcPr>
          <w:p w:rsidR="00D736A4" w:rsidRPr="009E3D5A" w:rsidRDefault="00D736A4" w:rsidP="00D736A4">
            <w:pPr>
              <w:pStyle w:val="NoSpacing"/>
              <w:rPr>
                <w:szCs w:val="16"/>
              </w:rPr>
            </w:pPr>
            <w:r w:rsidRPr="009E3D5A">
              <w:rPr>
                <w:szCs w:val="16"/>
              </w:rPr>
              <w:t>Solving test2 With Reduction</w:t>
            </w:r>
          </w:p>
          <w:p w:rsidR="00D736A4" w:rsidRPr="0071197A" w:rsidRDefault="00D736A4" w:rsidP="00D736A4">
            <w:pPr>
              <w:pStyle w:val="NoSpacing"/>
            </w:pPr>
            <w:r w:rsidRPr="009E3D5A">
              <w:rPr>
                <w:szCs w:val="16"/>
              </w:rPr>
              <w:t>81 letters were correctly labelled which is about 36% of the letters.</w:t>
            </w:r>
          </w:p>
          <w:p w:rsidR="00D736A4" w:rsidRDefault="00D736A4" w:rsidP="00D736A4">
            <w:pPr>
              <w:pStyle w:val="NoSpacing"/>
            </w:pPr>
            <w:r w:rsidRPr="009E3D5A">
              <w:t>8 out of 24 found correctly.</w:t>
            </w:r>
            <w:r>
              <w:rPr>
                <w:noProof/>
                <w:lang w:eastAsia="zh-CN"/>
              </w:rPr>
              <w:drawing>
                <wp:inline distT="0" distB="0" distL="0" distR="0" wp14:anchorId="71E476FB" wp14:editId="64B56129">
                  <wp:extent cx="3060000" cy="306000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2_reduced_previo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736A4" w:rsidRDefault="00D736A4" w:rsidP="00D736A4">
            <w:pPr>
              <w:pStyle w:val="NoSpacing"/>
            </w:pPr>
            <w:r>
              <w:t>Solving test2 With Reduction</w:t>
            </w:r>
          </w:p>
          <w:p w:rsidR="00D736A4" w:rsidRDefault="00D736A4" w:rsidP="00D736A4">
            <w:pPr>
              <w:pStyle w:val="NoSpacing"/>
            </w:pPr>
            <w:r>
              <w:t>117 letters were correctly labelled which is about 52% of the letters.</w:t>
            </w:r>
          </w:p>
          <w:p w:rsidR="00D736A4" w:rsidRDefault="00D736A4" w:rsidP="00D736A4">
            <w:pPr>
              <w:pStyle w:val="NoSpacing"/>
            </w:pPr>
            <w:r w:rsidRPr="004C6AC7">
              <w:t>13 out of 24 found correctly.</w:t>
            </w:r>
          </w:p>
          <w:p w:rsidR="00D736A4" w:rsidRDefault="00D736A4" w:rsidP="00D736A4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1D5D43FA" wp14:editId="1E059EBF">
                  <wp:extent cx="3060000" cy="3060000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est2_reduc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9B4" w:rsidRDefault="00043963" w:rsidP="00D736A4">
      <w:pPr>
        <w:pStyle w:val="Title"/>
      </w:pPr>
      <w:r>
        <w:lastRenderedPageBreak/>
        <w:t>Testing</w:t>
      </w:r>
    </w:p>
    <w:p w:rsidR="00043963" w:rsidRDefault="00043963" w:rsidP="00D736A4">
      <w:pPr>
        <w:pStyle w:val="Heading1"/>
      </w:pPr>
      <w:r>
        <w:t>Trial 1</w:t>
      </w:r>
    </w:p>
    <w:p w:rsidR="002121FF" w:rsidRDefault="00043963" w:rsidP="00D736A4">
      <w:r>
        <w:t xml:space="preserve">Without dimensionality reduction, the classifier only classified </w:t>
      </w:r>
      <w:r w:rsidR="0071197A">
        <w:t>1</w:t>
      </w:r>
      <w:r>
        <w:t xml:space="preserve"> </w:t>
      </w:r>
      <w:r w:rsidR="00F03186">
        <w:t>letter</w:t>
      </w:r>
      <w:r>
        <w:t xml:space="preserve"> incorrectly. The wordsearch function, being able to find the best matches for words that aren’t exact matches, manages to draw every line on the image correctly.</w:t>
      </w:r>
    </w:p>
    <w:p w:rsidR="00043963" w:rsidRPr="0071197A" w:rsidRDefault="00043963" w:rsidP="00D736A4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Input:</w:t>
      </w:r>
    </w:p>
    <w:p w:rsidR="002121FF" w:rsidRPr="0071197A" w:rsidRDefault="00043963" w:rsidP="00D736A4">
      <w:pPr>
        <w:pStyle w:val="NoSpacing"/>
      </w:pPr>
      <w:r w:rsidRPr="0071197A">
        <w:t>wordsearch(test1, words, train_data, train_labels)</w:t>
      </w:r>
    </w:p>
    <w:p w:rsidR="00043963" w:rsidRPr="0071197A" w:rsidRDefault="00043963" w:rsidP="00D736A4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Output:</w:t>
      </w:r>
    </w:p>
    <w:p w:rsidR="009E3D5A" w:rsidRDefault="009E3D5A" w:rsidP="00D736A4">
      <w:pPr>
        <w:pStyle w:val="NoSpacing"/>
      </w:pPr>
      <w:r>
        <w:t>Solving test1</w:t>
      </w:r>
    </w:p>
    <w:p w:rsidR="00043963" w:rsidRPr="0071197A" w:rsidRDefault="00043963" w:rsidP="00D736A4">
      <w:pPr>
        <w:pStyle w:val="NoSpacing"/>
      </w:pPr>
      <w:r w:rsidRPr="0071197A">
        <w:t>224 letters were correctly label</w:t>
      </w:r>
      <w:r w:rsidR="00FA2AD6">
        <w:t>l</w:t>
      </w:r>
      <w:r w:rsidRPr="0071197A">
        <w:t>ed which is about 99% of the letters.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barry</w:t>
      </w:r>
    </w:p>
    <w:p w:rsidR="00043963" w:rsidRPr="0071197A" w:rsidRDefault="00043963" w:rsidP="00D736A4">
      <w:pPr>
        <w:pStyle w:val="NoSpacing"/>
      </w:pPr>
      <w:r w:rsidRPr="0071197A">
        <w:t>Line from index 192 to index 132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beardshaw</w:t>
      </w:r>
    </w:p>
    <w:p w:rsidR="00043963" w:rsidRPr="0071197A" w:rsidRDefault="00043963" w:rsidP="00D736A4">
      <w:pPr>
        <w:pStyle w:val="NoSpacing"/>
      </w:pPr>
      <w:r w:rsidRPr="0071197A">
        <w:t>Line from index 180 to index 68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bridgeman</w:t>
      </w:r>
    </w:p>
    <w:p w:rsidR="00043963" w:rsidRPr="0071197A" w:rsidRDefault="00043963" w:rsidP="00D736A4">
      <w:pPr>
        <w:pStyle w:val="NoSpacing"/>
      </w:pPr>
      <w:r w:rsidRPr="0071197A">
        <w:t>Line from index 154 to index 42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brown</w:t>
      </w:r>
    </w:p>
    <w:p w:rsidR="00043963" w:rsidRPr="0071197A" w:rsidRDefault="00043963" w:rsidP="00D736A4">
      <w:pPr>
        <w:pStyle w:val="NoSpacing"/>
      </w:pPr>
      <w:r w:rsidRPr="0071197A">
        <w:t>Line from index 92 to index 32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cane</w:t>
      </w:r>
    </w:p>
    <w:p w:rsidR="00043963" w:rsidRPr="0071197A" w:rsidRDefault="00043963" w:rsidP="00D736A4">
      <w:pPr>
        <w:pStyle w:val="NoSpacing"/>
      </w:pPr>
      <w:r w:rsidRPr="0071197A">
        <w:t>Line from index 30 to index 75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crowe</w:t>
      </w:r>
    </w:p>
    <w:p w:rsidR="00043963" w:rsidRPr="0071197A" w:rsidRDefault="00043963" w:rsidP="00D736A4">
      <w:pPr>
        <w:pStyle w:val="NoSpacing"/>
      </w:pPr>
      <w:r w:rsidRPr="0071197A">
        <w:t>Line from index 55 to index 51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don</w:t>
      </w:r>
    </w:p>
    <w:p w:rsidR="00043963" w:rsidRPr="0071197A" w:rsidRDefault="00043963" w:rsidP="00D736A4">
      <w:pPr>
        <w:pStyle w:val="NoSpacing"/>
      </w:pPr>
      <w:r w:rsidRPr="0071197A">
        <w:t>Line from index 186 to index 184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fish</w:t>
      </w:r>
    </w:p>
    <w:p w:rsidR="00043963" w:rsidRPr="0071197A" w:rsidRDefault="00043963" w:rsidP="00D736A4">
      <w:pPr>
        <w:pStyle w:val="NoSpacing"/>
      </w:pPr>
      <w:r w:rsidRPr="0071197A">
        <w:t>Line from index 63 to index 111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flowerdew</w:t>
      </w:r>
    </w:p>
    <w:p w:rsidR="00043963" w:rsidRPr="0071197A" w:rsidRDefault="00043963" w:rsidP="00D736A4">
      <w:pPr>
        <w:pStyle w:val="NoSpacing"/>
      </w:pPr>
      <w:r w:rsidRPr="0071197A">
        <w:t>Line from index 44 to index 156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hoare</w:t>
      </w:r>
    </w:p>
    <w:p w:rsidR="00043963" w:rsidRPr="0071197A" w:rsidRDefault="00043963" w:rsidP="00D736A4">
      <w:pPr>
        <w:pStyle w:val="NoSpacing"/>
      </w:pPr>
      <w:r w:rsidRPr="0071197A">
        <w:t>Line from index 131 to index 191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jekyll</w:t>
      </w:r>
    </w:p>
    <w:p w:rsidR="00043963" w:rsidRPr="0071197A" w:rsidRDefault="00043963" w:rsidP="00D736A4">
      <w:pPr>
        <w:pStyle w:val="NoSpacing"/>
      </w:pPr>
      <w:r w:rsidRPr="0071197A">
        <w:t>Line from index 165 to index 90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jellicoe</w:t>
      </w:r>
    </w:p>
    <w:p w:rsidR="00043963" w:rsidRPr="0071197A" w:rsidRDefault="00043963" w:rsidP="00D736A4">
      <w:pPr>
        <w:pStyle w:val="NoSpacing"/>
      </w:pPr>
      <w:r w:rsidRPr="0071197A">
        <w:t>Line from index 74 to index 172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kent</w:t>
      </w:r>
    </w:p>
    <w:p w:rsidR="00043963" w:rsidRPr="0071197A" w:rsidRDefault="00043963" w:rsidP="00D736A4">
      <w:pPr>
        <w:pStyle w:val="NoSpacing"/>
      </w:pPr>
      <w:r w:rsidRPr="0071197A">
        <w:t>Line from index 217 to index 214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langley</w:t>
      </w:r>
    </w:p>
    <w:p w:rsidR="00043963" w:rsidRPr="0071197A" w:rsidRDefault="00043963" w:rsidP="00D736A4">
      <w:pPr>
        <w:pStyle w:val="NoSpacing"/>
      </w:pPr>
      <w:r w:rsidRPr="0071197A">
        <w:t>Line from index 8 to index 2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nesfield</w:t>
      </w:r>
    </w:p>
    <w:p w:rsidR="00043963" w:rsidRPr="0071197A" w:rsidRDefault="00043963" w:rsidP="00D736A4">
      <w:pPr>
        <w:pStyle w:val="NoSpacing"/>
      </w:pPr>
      <w:r w:rsidRPr="0071197A">
        <w:t>Line from index 219 to index 107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paine</w:t>
      </w:r>
    </w:p>
    <w:p w:rsidR="00043963" w:rsidRPr="0071197A" w:rsidRDefault="00043963" w:rsidP="00D736A4">
      <w:pPr>
        <w:pStyle w:val="NoSpacing"/>
      </w:pPr>
      <w:r w:rsidRPr="0071197A">
        <w:t>Line from index 29 to index 85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paxton</w:t>
      </w:r>
    </w:p>
    <w:p w:rsidR="00043963" w:rsidRPr="0071197A" w:rsidRDefault="00043963" w:rsidP="00D736A4">
      <w:pPr>
        <w:pStyle w:val="NoSpacing"/>
      </w:pPr>
      <w:r w:rsidRPr="0071197A">
        <w:t>Line from index 89 to index 164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peto</w:t>
      </w:r>
    </w:p>
    <w:p w:rsidR="00043963" w:rsidRPr="0071197A" w:rsidRDefault="00043963" w:rsidP="00D736A4">
      <w:pPr>
        <w:pStyle w:val="NoSpacing"/>
      </w:pPr>
      <w:r w:rsidRPr="0071197A">
        <w:t>Line from index 151 to index 106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repton</w:t>
      </w:r>
    </w:p>
    <w:p w:rsidR="00043963" w:rsidRPr="0071197A" w:rsidRDefault="00043963" w:rsidP="00D736A4">
      <w:pPr>
        <w:pStyle w:val="NoSpacing"/>
      </w:pPr>
      <w:r w:rsidRPr="0071197A">
        <w:t>Line from index 91 to index 16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robinson</w:t>
      </w:r>
    </w:p>
    <w:p w:rsidR="00043963" w:rsidRPr="0071197A" w:rsidRDefault="00043963" w:rsidP="00D736A4">
      <w:pPr>
        <w:pStyle w:val="NoSpacing"/>
      </w:pPr>
      <w:r w:rsidRPr="0071197A">
        <w:t>Line from index 1 to index 113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roper</w:t>
      </w:r>
    </w:p>
    <w:p w:rsidR="00043963" w:rsidRPr="0071197A" w:rsidRDefault="00043963" w:rsidP="00D736A4">
      <w:pPr>
        <w:pStyle w:val="NoSpacing"/>
      </w:pPr>
      <w:r w:rsidRPr="0071197A">
        <w:t>Line from index 22 to index 26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shenstone</w:t>
      </w:r>
    </w:p>
    <w:p w:rsidR="00043963" w:rsidRPr="0071197A" w:rsidRDefault="00043963" w:rsidP="00D736A4">
      <w:pPr>
        <w:pStyle w:val="NoSpacing"/>
      </w:pPr>
      <w:r w:rsidRPr="0071197A">
        <w:t>Line from index 223 to index 103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vanbrugh</w:t>
      </w:r>
    </w:p>
    <w:p w:rsidR="00043963" w:rsidRPr="0071197A" w:rsidRDefault="00043963" w:rsidP="00D736A4">
      <w:pPr>
        <w:pStyle w:val="NoSpacing"/>
      </w:pPr>
      <w:r w:rsidRPr="0071197A">
        <w:t>Line from index 59 to index 157</w:t>
      </w:r>
    </w:p>
    <w:p w:rsidR="00043963" w:rsidRPr="0071197A" w:rsidRDefault="00FA0FCE" w:rsidP="00D736A4">
      <w:pPr>
        <w:pStyle w:val="NoSpacing"/>
      </w:pPr>
      <w:r>
        <w:t>Searching</w:t>
      </w:r>
      <w:r w:rsidR="00043963" w:rsidRPr="0071197A">
        <w:t xml:space="preserve"> for wright</w:t>
      </w:r>
    </w:p>
    <w:p w:rsidR="00043963" w:rsidRPr="0071197A" w:rsidRDefault="00043963" w:rsidP="00D736A4">
      <w:pPr>
        <w:pStyle w:val="NoSpacing"/>
      </w:pPr>
      <w:r w:rsidRPr="0071197A">
        <w:t>Line from index 39 to index 34</w:t>
      </w:r>
    </w:p>
    <w:p w:rsidR="00043963" w:rsidRPr="0071197A" w:rsidRDefault="00043963" w:rsidP="00D736A4">
      <w:pPr>
        <w:pStyle w:val="NoSpacing"/>
      </w:pPr>
      <w:r w:rsidRPr="0071197A">
        <w:t>Solved</w:t>
      </w:r>
    </w:p>
    <w:p w:rsidR="002121FF" w:rsidRPr="0071197A" w:rsidRDefault="00043963" w:rsidP="00D736A4">
      <w:pPr>
        <w:pStyle w:val="NoSpacing"/>
      </w:pPr>
      <w:r w:rsidRPr="0071197A">
        <w:t>24 out of 24 found correctly.</w:t>
      </w:r>
    </w:p>
    <w:p w:rsidR="002121FF" w:rsidRDefault="002121FF" w:rsidP="00D736A4">
      <w:pPr>
        <w:pStyle w:val="Heading1"/>
      </w:pPr>
      <w:r>
        <w:lastRenderedPageBreak/>
        <w:t>Trial 2</w:t>
      </w:r>
    </w:p>
    <w:p w:rsidR="00EB65FC" w:rsidRDefault="00EB65FC" w:rsidP="00D736A4">
      <w:pPr>
        <w:pStyle w:val="NoSpacing"/>
      </w:pPr>
      <w:r>
        <w:t>Without dimensionality reduction, the classifier only classified 1 letter</w:t>
      </w:r>
      <w:r>
        <w:t xml:space="preserve"> incorrectly. Like in Trial 1, the wordsearch function manages to draw every line on the image correctly.</w:t>
      </w:r>
    </w:p>
    <w:p w:rsidR="002121FF" w:rsidRPr="00043963" w:rsidRDefault="002121FF" w:rsidP="00D736A4">
      <w:pPr>
        <w:pStyle w:val="NoSpacing"/>
      </w:pPr>
      <w:r w:rsidRPr="0071197A">
        <w:rPr>
          <w:b/>
          <w:u w:val="single"/>
        </w:rPr>
        <w:t>Input</w:t>
      </w:r>
      <w:r w:rsidRPr="00043963">
        <w:t>:</w:t>
      </w:r>
    </w:p>
    <w:p w:rsidR="002121FF" w:rsidRPr="0071197A" w:rsidRDefault="002121FF" w:rsidP="00D736A4">
      <w:pPr>
        <w:pStyle w:val="NoSpacing"/>
      </w:pPr>
      <w:r w:rsidRPr="00043963">
        <w:t>wordsearch(test1, words, train_data, train_labels</w:t>
      </w:r>
      <w:r>
        <w:t>, True</w:t>
      </w:r>
      <w:r w:rsidRPr="00043963">
        <w:t>)</w:t>
      </w:r>
    </w:p>
    <w:p w:rsidR="002121FF" w:rsidRPr="0071197A" w:rsidRDefault="002121FF" w:rsidP="00D736A4">
      <w:pPr>
        <w:pStyle w:val="NoSpacing"/>
        <w:rPr>
          <w:b/>
          <w:szCs w:val="16"/>
          <w:u w:val="single"/>
        </w:rPr>
      </w:pPr>
      <w:r w:rsidRPr="0071197A">
        <w:rPr>
          <w:b/>
          <w:szCs w:val="16"/>
          <w:u w:val="single"/>
        </w:rPr>
        <w:t>Output:</w:t>
      </w:r>
    </w:p>
    <w:p w:rsidR="00D736A4" w:rsidRDefault="00D736A4" w:rsidP="00D736A4">
      <w:pPr>
        <w:pStyle w:val="NoSpacing"/>
      </w:pPr>
      <w:r>
        <w:t>24 out of 24 found correctly.</w:t>
      </w:r>
    </w:p>
    <w:p w:rsidR="00D736A4" w:rsidRDefault="00D736A4" w:rsidP="00D736A4">
      <w:pPr>
        <w:pStyle w:val="NoSpacing"/>
      </w:pPr>
      <w:r>
        <w:t>Solving test1 With Reduction</w:t>
      </w:r>
    </w:p>
    <w:p w:rsidR="00D736A4" w:rsidRDefault="00D736A4" w:rsidP="00D736A4">
      <w:pPr>
        <w:pStyle w:val="NoSpacing"/>
      </w:pPr>
      <w:r>
        <w:t>224 letters were correctly labelled which is about 99% of the letters.</w:t>
      </w:r>
    </w:p>
    <w:p w:rsidR="00D736A4" w:rsidRDefault="00D736A4" w:rsidP="00D736A4">
      <w:pPr>
        <w:pStyle w:val="NoSpacing"/>
      </w:pPr>
      <w:r>
        <w:t>Searching for barry</w:t>
      </w:r>
    </w:p>
    <w:p w:rsidR="00D736A4" w:rsidRDefault="00D736A4" w:rsidP="00D736A4">
      <w:pPr>
        <w:pStyle w:val="NoSpacing"/>
      </w:pPr>
      <w:r>
        <w:t>Line from index 192 to index 132</w:t>
      </w:r>
    </w:p>
    <w:p w:rsidR="00D736A4" w:rsidRDefault="00D736A4" w:rsidP="00D736A4">
      <w:pPr>
        <w:pStyle w:val="NoSpacing"/>
      </w:pPr>
      <w:r>
        <w:t>Searching for beardshaw</w:t>
      </w:r>
    </w:p>
    <w:p w:rsidR="00D736A4" w:rsidRDefault="00D736A4" w:rsidP="00D736A4">
      <w:pPr>
        <w:pStyle w:val="NoSpacing"/>
      </w:pPr>
      <w:r>
        <w:t>Line from index 180 to index 68</w:t>
      </w:r>
    </w:p>
    <w:p w:rsidR="00D736A4" w:rsidRDefault="00D736A4" w:rsidP="00D736A4">
      <w:pPr>
        <w:pStyle w:val="NoSpacing"/>
      </w:pPr>
      <w:r>
        <w:t>Searching for bridgeman</w:t>
      </w:r>
    </w:p>
    <w:p w:rsidR="00D736A4" w:rsidRDefault="00D736A4" w:rsidP="00D736A4">
      <w:pPr>
        <w:pStyle w:val="NoSpacing"/>
      </w:pPr>
      <w:r>
        <w:t>Line from index 154 to index 42</w:t>
      </w:r>
    </w:p>
    <w:p w:rsidR="00D736A4" w:rsidRDefault="00D736A4" w:rsidP="00D736A4">
      <w:pPr>
        <w:pStyle w:val="NoSpacing"/>
      </w:pPr>
      <w:r>
        <w:t>Searching for brown</w:t>
      </w:r>
    </w:p>
    <w:p w:rsidR="00D736A4" w:rsidRDefault="00D736A4" w:rsidP="00D736A4">
      <w:pPr>
        <w:pStyle w:val="NoSpacing"/>
      </w:pPr>
      <w:r>
        <w:t>Line from index 92 to index 32</w:t>
      </w:r>
    </w:p>
    <w:p w:rsidR="00D736A4" w:rsidRDefault="00D736A4" w:rsidP="00D736A4">
      <w:pPr>
        <w:pStyle w:val="NoSpacing"/>
      </w:pPr>
      <w:r>
        <w:t>Searching for cane</w:t>
      </w:r>
    </w:p>
    <w:p w:rsidR="00D736A4" w:rsidRDefault="00D736A4" w:rsidP="00D736A4">
      <w:pPr>
        <w:pStyle w:val="NoSpacing"/>
      </w:pPr>
      <w:r>
        <w:t>Line from index 30 to index 75</w:t>
      </w:r>
    </w:p>
    <w:p w:rsidR="00D736A4" w:rsidRDefault="00D736A4" w:rsidP="00D736A4">
      <w:pPr>
        <w:pStyle w:val="NoSpacing"/>
      </w:pPr>
      <w:r>
        <w:t>Searching for crowe</w:t>
      </w:r>
    </w:p>
    <w:p w:rsidR="00D736A4" w:rsidRDefault="00D736A4" w:rsidP="00D736A4">
      <w:pPr>
        <w:pStyle w:val="NoSpacing"/>
      </w:pPr>
      <w:r>
        <w:t>Line from index 55 to index 51</w:t>
      </w:r>
    </w:p>
    <w:p w:rsidR="00D736A4" w:rsidRDefault="00D736A4" w:rsidP="00D736A4">
      <w:pPr>
        <w:pStyle w:val="NoSpacing"/>
      </w:pPr>
      <w:r>
        <w:t>Searching for don</w:t>
      </w:r>
    </w:p>
    <w:p w:rsidR="00D736A4" w:rsidRDefault="00D736A4" w:rsidP="00D736A4">
      <w:pPr>
        <w:pStyle w:val="NoSpacing"/>
      </w:pPr>
      <w:r>
        <w:t>Line from index 186 to index 184</w:t>
      </w:r>
    </w:p>
    <w:p w:rsidR="00D736A4" w:rsidRDefault="00D736A4" w:rsidP="00D736A4">
      <w:pPr>
        <w:pStyle w:val="NoSpacing"/>
      </w:pPr>
      <w:r>
        <w:t>Searching for fish</w:t>
      </w:r>
    </w:p>
    <w:p w:rsidR="00D736A4" w:rsidRDefault="00D736A4" w:rsidP="00D736A4">
      <w:pPr>
        <w:pStyle w:val="NoSpacing"/>
      </w:pPr>
      <w:r>
        <w:t>Line from index 63 to index 111</w:t>
      </w:r>
    </w:p>
    <w:p w:rsidR="00D736A4" w:rsidRDefault="00D736A4" w:rsidP="00D736A4">
      <w:pPr>
        <w:pStyle w:val="NoSpacing"/>
      </w:pPr>
      <w:r>
        <w:t>Searching for flowerdew</w:t>
      </w:r>
    </w:p>
    <w:p w:rsidR="00D736A4" w:rsidRDefault="00D736A4" w:rsidP="00D736A4">
      <w:pPr>
        <w:pStyle w:val="NoSpacing"/>
      </w:pPr>
      <w:r>
        <w:t>Line from index 44 to index 156</w:t>
      </w:r>
    </w:p>
    <w:p w:rsidR="00D736A4" w:rsidRDefault="00D736A4" w:rsidP="00D736A4">
      <w:pPr>
        <w:pStyle w:val="NoSpacing"/>
      </w:pPr>
      <w:r>
        <w:t>Searching for hoare</w:t>
      </w:r>
    </w:p>
    <w:p w:rsidR="00D736A4" w:rsidRDefault="00D736A4" w:rsidP="00D736A4">
      <w:pPr>
        <w:pStyle w:val="NoSpacing"/>
      </w:pPr>
      <w:r>
        <w:t>Line from index 131 to index 191</w:t>
      </w:r>
    </w:p>
    <w:p w:rsidR="00D736A4" w:rsidRDefault="00D736A4" w:rsidP="00D736A4">
      <w:pPr>
        <w:pStyle w:val="NoSpacing"/>
      </w:pPr>
      <w:r>
        <w:t>Searching for jekyll</w:t>
      </w:r>
    </w:p>
    <w:p w:rsidR="00D736A4" w:rsidRDefault="00D736A4" w:rsidP="00D736A4">
      <w:pPr>
        <w:pStyle w:val="NoSpacing"/>
      </w:pPr>
      <w:r>
        <w:t>Line from index 165 to index 90</w:t>
      </w:r>
    </w:p>
    <w:p w:rsidR="00D736A4" w:rsidRDefault="00D736A4" w:rsidP="00D736A4">
      <w:pPr>
        <w:pStyle w:val="NoSpacing"/>
      </w:pPr>
      <w:r>
        <w:t>Searching for jellicoe</w:t>
      </w:r>
    </w:p>
    <w:p w:rsidR="00D736A4" w:rsidRDefault="00D736A4" w:rsidP="00D736A4">
      <w:pPr>
        <w:pStyle w:val="NoSpacing"/>
      </w:pPr>
      <w:r>
        <w:t>Line from index 74 to index 172</w:t>
      </w:r>
    </w:p>
    <w:p w:rsidR="00D736A4" w:rsidRDefault="00D736A4" w:rsidP="00D736A4">
      <w:pPr>
        <w:pStyle w:val="NoSpacing"/>
      </w:pPr>
      <w:r>
        <w:t>Searching for kent</w:t>
      </w:r>
    </w:p>
    <w:p w:rsidR="00D736A4" w:rsidRDefault="00D736A4" w:rsidP="00D736A4">
      <w:pPr>
        <w:pStyle w:val="NoSpacing"/>
      </w:pPr>
      <w:r>
        <w:t>Line from index 217 to index 214</w:t>
      </w:r>
    </w:p>
    <w:p w:rsidR="00D736A4" w:rsidRDefault="00D736A4" w:rsidP="00D736A4">
      <w:pPr>
        <w:pStyle w:val="NoSpacing"/>
      </w:pPr>
      <w:r>
        <w:t>Searching for langley</w:t>
      </w:r>
    </w:p>
    <w:p w:rsidR="00D736A4" w:rsidRDefault="00D736A4" w:rsidP="00D736A4">
      <w:pPr>
        <w:pStyle w:val="NoSpacing"/>
      </w:pPr>
      <w:r>
        <w:t>Line from index 8 to index 2</w:t>
      </w:r>
    </w:p>
    <w:p w:rsidR="00D736A4" w:rsidRDefault="00D736A4" w:rsidP="00D736A4">
      <w:pPr>
        <w:pStyle w:val="NoSpacing"/>
      </w:pPr>
      <w:r>
        <w:t>Searching for nesfield</w:t>
      </w:r>
    </w:p>
    <w:p w:rsidR="00D736A4" w:rsidRDefault="00D736A4" w:rsidP="00D736A4">
      <w:pPr>
        <w:pStyle w:val="NoSpacing"/>
      </w:pPr>
      <w:r>
        <w:t>Line from index 219 to index 107</w:t>
      </w:r>
    </w:p>
    <w:p w:rsidR="00D736A4" w:rsidRDefault="00D736A4" w:rsidP="00D736A4">
      <w:pPr>
        <w:pStyle w:val="NoSpacing"/>
      </w:pPr>
      <w:r>
        <w:t>Searching for paine</w:t>
      </w:r>
    </w:p>
    <w:p w:rsidR="00D736A4" w:rsidRDefault="00D736A4" w:rsidP="00D736A4">
      <w:pPr>
        <w:pStyle w:val="NoSpacing"/>
      </w:pPr>
      <w:r>
        <w:t>Line from index 29 to index 85</w:t>
      </w:r>
    </w:p>
    <w:p w:rsidR="00D736A4" w:rsidRDefault="00D736A4" w:rsidP="00D736A4">
      <w:pPr>
        <w:pStyle w:val="NoSpacing"/>
      </w:pPr>
      <w:r>
        <w:t>Searching for paxton</w:t>
      </w:r>
    </w:p>
    <w:p w:rsidR="00D736A4" w:rsidRDefault="00D736A4" w:rsidP="00D736A4">
      <w:pPr>
        <w:pStyle w:val="NoSpacing"/>
      </w:pPr>
      <w:r>
        <w:t>Line from index 89 to index 164</w:t>
      </w:r>
    </w:p>
    <w:p w:rsidR="00D736A4" w:rsidRDefault="00D736A4" w:rsidP="00D736A4">
      <w:pPr>
        <w:pStyle w:val="NoSpacing"/>
      </w:pPr>
      <w:r>
        <w:t>Searching for peto</w:t>
      </w:r>
    </w:p>
    <w:p w:rsidR="00D736A4" w:rsidRDefault="00D736A4" w:rsidP="00D736A4">
      <w:pPr>
        <w:pStyle w:val="NoSpacing"/>
      </w:pPr>
      <w:r>
        <w:t>Line from index 151 to index 106</w:t>
      </w:r>
    </w:p>
    <w:p w:rsidR="00D736A4" w:rsidRDefault="00D736A4" w:rsidP="00D736A4">
      <w:pPr>
        <w:pStyle w:val="NoSpacing"/>
      </w:pPr>
      <w:r>
        <w:t>Searching for repton</w:t>
      </w:r>
    </w:p>
    <w:p w:rsidR="00D736A4" w:rsidRDefault="00D736A4" w:rsidP="00D736A4">
      <w:pPr>
        <w:pStyle w:val="NoSpacing"/>
      </w:pPr>
      <w:r>
        <w:t>Line from index 91 to index 16</w:t>
      </w:r>
    </w:p>
    <w:p w:rsidR="00D736A4" w:rsidRDefault="00D736A4" w:rsidP="00D736A4">
      <w:pPr>
        <w:pStyle w:val="NoSpacing"/>
      </w:pPr>
      <w:r>
        <w:t>Searching for robinson</w:t>
      </w:r>
    </w:p>
    <w:p w:rsidR="00D736A4" w:rsidRDefault="00D736A4" w:rsidP="00D736A4">
      <w:pPr>
        <w:pStyle w:val="NoSpacing"/>
      </w:pPr>
      <w:r>
        <w:t>Line from index 1 to index 113</w:t>
      </w:r>
    </w:p>
    <w:p w:rsidR="00D736A4" w:rsidRDefault="00D736A4" w:rsidP="00D736A4">
      <w:pPr>
        <w:pStyle w:val="NoSpacing"/>
      </w:pPr>
      <w:r>
        <w:t>Searching for roper</w:t>
      </w:r>
    </w:p>
    <w:p w:rsidR="00D736A4" w:rsidRDefault="00D736A4" w:rsidP="00D736A4">
      <w:pPr>
        <w:pStyle w:val="NoSpacing"/>
      </w:pPr>
      <w:r>
        <w:t>Line from index 22 to index 26</w:t>
      </w:r>
    </w:p>
    <w:p w:rsidR="00D736A4" w:rsidRDefault="00D736A4" w:rsidP="00D736A4">
      <w:pPr>
        <w:pStyle w:val="NoSpacing"/>
      </w:pPr>
      <w:r>
        <w:t>Searching for shenstone</w:t>
      </w:r>
    </w:p>
    <w:p w:rsidR="00D736A4" w:rsidRDefault="00D736A4" w:rsidP="00D736A4">
      <w:pPr>
        <w:pStyle w:val="NoSpacing"/>
      </w:pPr>
      <w:r>
        <w:t>Line from index 223 to index 103</w:t>
      </w:r>
    </w:p>
    <w:p w:rsidR="00D736A4" w:rsidRDefault="00D736A4" w:rsidP="00D736A4">
      <w:pPr>
        <w:pStyle w:val="NoSpacing"/>
      </w:pPr>
      <w:r>
        <w:t>Searching for vanbrugh</w:t>
      </w:r>
    </w:p>
    <w:p w:rsidR="00D736A4" w:rsidRDefault="00D736A4" w:rsidP="00D736A4">
      <w:pPr>
        <w:pStyle w:val="NoSpacing"/>
      </w:pPr>
      <w:r>
        <w:t>Line from index 59 to index 157</w:t>
      </w:r>
    </w:p>
    <w:p w:rsidR="00D736A4" w:rsidRDefault="00D736A4" w:rsidP="00D736A4">
      <w:pPr>
        <w:pStyle w:val="NoSpacing"/>
      </w:pPr>
      <w:r>
        <w:t>Searching for wright</w:t>
      </w:r>
    </w:p>
    <w:p w:rsidR="00D736A4" w:rsidRDefault="00D736A4" w:rsidP="00D736A4">
      <w:pPr>
        <w:pStyle w:val="NoSpacing"/>
      </w:pPr>
      <w:r>
        <w:t>Line from index 39 to index 34</w:t>
      </w:r>
    </w:p>
    <w:p w:rsidR="00D736A4" w:rsidRDefault="00D736A4" w:rsidP="00D736A4">
      <w:pPr>
        <w:pStyle w:val="NoSpacing"/>
      </w:pPr>
      <w:r>
        <w:t>Solved</w:t>
      </w:r>
    </w:p>
    <w:p w:rsidR="00F03186" w:rsidRDefault="00D736A4" w:rsidP="00D736A4">
      <w:pPr>
        <w:pStyle w:val="NoSpacing"/>
      </w:pPr>
      <w:r>
        <w:t>24 out of 24 found correctly.</w:t>
      </w:r>
      <w:r w:rsidR="00F03186">
        <w:br w:type="page"/>
      </w:r>
    </w:p>
    <w:p w:rsidR="00F03186" w:rsidRDefault="00F03186" w:rsidP="00D736A4">
      <w:pPr>
        <w:pStyle w:val="Heading1"/>
      </w:pPr>
      <w:r>
        <w:lastRenderedPageBreak/>
        <w:t>Trial 3</w:t>
      </w:r>
    </w:p>
    <w:p w:rsidR="00F03186" w:rsidRDefault="00F03186" w:rsidP="00D736A4">
      <w:r>
        <w:t>With</w:t>
      </w:r>
      <w:r w:rsidR="00EB65FC">
        <w:t xml:space="preserve"> dimensionality reduction, the classifier classifies at least half of the letters correctly and the wordsearch function likewise draws at least half of the lines on the image correctly.</w:t>
      </w:r>
    </w:p>
    <w:p w:rsidR="00F03186" w:rsidRPr="0071197A" w:rsidRDefault="00F03186" w:rsidP="00D736A4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Input:</w:t>
      </w:r>
    </w:p>
    <w:p w:rsidR="00F03186" w:rsidRPr="0071197A" w:rsidRDefault="00F03186" w:rsidP="00D736A4">
      <w:pPr>
        <w:pStyle w:val="NoSpacing"/>
      </w:pPr>
      <w:r>
        <w:t>wordsearch(test2</w:t>
      </w:r>
      <w:r w:rsidRPr="0071197A">
        <w:t>, words, train_data, train_labels)</w:t>
      </w:r>
    </w:p>
    <w:p w:rsidR="00F03186" w:rsidRPr="0071197A" w:rsidRDefault="00F03186" w:rsidP="00D736A4">
      <w:pPr>
        <w:pStyle w:val="NoSpacing"/>
        <w:rPr>
          <w:b/>
          <w:u w:val="single"/>
        </w:rPr>
      </w:pPr>
      <w:r w:rsidRPr="0071197A">
        <w:rPr>
          <w:b/>
          <w:u w:val="single"/>
        </w:rPr>
        <w:t>Output:</w:t>
      </w:r>
    </w:p>
    <w:p w:rsidR="007637C0" w:rsidRPr="007637C0" w:rsidRDefault="007637C0" w:rsidP="007637C0">
      <w:pPr>
        <w:pStyle w:val="NoSpacing"/>
      </w:pPr>
      <w:r w:rsidRPr="007637C0">
        <w:t>Solving test2 With Reduction</w:t>
      </w:r>
    </w:p>
    <w:p w:rsidR="007637C0" w:rsidRPr="007637C0" w:rsidRDefault="007637C0" w:rsidP="007637C0">
      <w:pPr>
        <w:pStyle w:val="NoSpacing"/>
      </w:pPr>
      <w:r w:rsidRPr="007637C0">
        <w:t>117 letters were correctly labelled which is about 52% of the letters.</w:t>
      </w:r>
    </w:p>
    <w:p w:rsidR="007637C0" w:rsidRPr="007637C0" w:rsidRDefault="007637C0" w:rsidP="007637C0">
      <w:pPr>
        <w:pStyle w:val="NoSpacing"/>
      </w:pPr>
      <w:r w:rsidRPr="007637C0">
        <w:t>Searching for barry</w:t>
      </w:r>
    </w:p>
    <w:p w:rsidR="007637C0" w:rsidRPr="007637C0" w:rsidRDefault="007637C0" w:rsidP="007637C0">
      <w:pPr>
        <w:pStyle w:val="NoSpacing"/>
      </w:pPr>
      <w:r w:rsidRPr="007637C0">
        <w:t>Line from index 192 to index 132</w:t>
      </w:r>
    </w:p>
    <w:p w:rsidR="007637C0" w:rsidRPr="007637C0" w:rsidRDefault="007637C0" w:rsidP="007637C0">
      <w:pPr>
        <w:pStyle w:val="NoSpacing"/>
      </w:pPr>
      <w:r w:rsidRPr="007637C0">
        <w:t>Searching for beardshaw</w:t>
      </w:r>
    </w:p>
    <w:p w:rsidR="007637C0" w:rsidRPr="007637C0" w:rsidRDefault="007637C0" w:rsidP="007637C0">
      <w:pPr>
        <w:pStyle w:val="NoSpacing"/>
      </w:pPr>
      <w:r w:rsidRPr="007637C0">
        <w:t>Line from index 180 to index 68</w:t>
      </w:r>
    </w:p>
    <w:p w:rsidR="007637C0" w:rsidRPr="007637C0" w:rsidRDefault="007637C0" w:rsidP="007637C0">
      <w:pPr>
        <w:pStyle w:val="NoSpacing"/>
      </w:pPr>
      <w:r w:rsidRPr="007637C0">
        <w:t>Searching for bridgeman</w:t>
      </w:r>
    </w:p>
    <w:p w:rsidR="007637C0" w:rsidRPr="007637C0" w:rsidRDefault="007637C0" w:rsidP="007637C0">
      <w:pPr>
        <w:pStyle w:val="NoSpacing"/>
      </w:pPr>
      <w:r w:rsidRPr="007637C0">
        <w:t>Line from index 154 to index 42</w:t>
      </w:r>
    </w:p>
    <w:p w:rsidR="007637C0" w:rsidRPr="007637C0" w:rsidRDefault="007637C0" w:rsidP="007637C0">
      <w:pPr>
        <w:pStyle w:val="NoSpacing"/>
      </w:pPr>
      <w:r w:rsidRPr="007637C0">
        <w:t>Searching for brown</w:t>
      </w:r>
    </w:p>
    <w:p w:rsidR="007637C0" w:rsidRPr="007637C0" w:rsidRDefault="007637C0" w:rsidP="007637C0">
      <w:pPr>
        <w:pStyle w:val="NoSpacing"/>
      </w:pPr>
      <w:r w:rsidRPr="007637C0">
        <w:t>Line from index 64 to index 0</w:t>
      </w:r>
    </w:p>
    <w:p w:rsidR="007637C0" w:rsidRPr="007637C0" w:rsidRDefault="007637C0" w:rsidP="007637C0">
      <w:pPr>
        <w:pStyle w:val="NoSpacing"/>
      </w:pPr>
      <w:r w:rsidRPr="007637C0">
        <w:t>Searching for cane</w:t>
      </w:r>
    </w:p>
    <w:p w:rsidR="007637C0" w:rsidRPr="007637C0" w:rsidRDefault="007637C0" w:rsidP="007637C0">
      <w:pPr>
        <w:pStyle w:val="NoSpacing"/>
      </w:pPr>
      <w:r w:rsidRPr="007637C0">
        <w:t>Line from index 42 to index 84</w:t>
      </w:r>
    </w:p>
    <w:p w:rsidR="007637C0" w:rsidRPr="007637C0" w:rsidRDefault="007637C0" w:rsidP="007637C0">
      <w:pPr>
        <w:pStyle w:val="NoSpacing"/>
      </w:pPr>
      <w:r w:rsidRPr="007637C0">
        <w:t>Searching for crowe</w:t>
      </w:r>
    </w:p>
    <w:p w:rsidR="007637C0" w:rsidRPr="007637C0" w:rsidRDefault="007637C0" w:rsidP="007637C0">
      <w:pPr>
        <w:pStyle w:val="NoSpacing"/>
      </w:pPr>
      <w:r w:rsidRPr="007637C0">
        <w:t>Line from index 128 to index 72</w:t>
      </w:r>
    </w:p>
    <w:p w:rsidR="007637C0" w:rsidRPr="007637C0" w:rsidRDefault="007637C0" w:rsidP="007637C0">
      <w:pPr>
        <w:pStyle w:val="NoSpacing"/>
      </w:pPr>
      <w:r w:rsidRPr="007637C0">
        <w:t>Searching for don</w:t>
      </w:r>
    </w:p>
    <w:p w:rsidR="007637C0" w:rsidRPr="007637C0" w:rsidRDefault="007637C0" w:rsidP="007637C0">
      <w:pPr>
        <w:pStyle w:val="NoSpacing"/>
      </w:pPr>
      <w:r w:rsidRPr="007637C0">
        <w:t>Line from index 192 to index 164</w:t>
      </w:r>
    </w:p>
    <w:p w:rsidR="007637C0" w:rsidRPr="007637C0" w:rsidRDefault="007637C0" w:rsidP="007637C0">
      <w:pPr>
        <w:pStyle w:val="NoSpacing"/>
      </w:pPr>
      <w:r w:rsidRPr="007637C0">
        <w:t>Searching for fish</w:t>
      </w:r>
    </w:p>
    <w:p w:rsidR="007637C0" w:rsidRPr="007637C0" w:rsidRDefault="007637C0" w:rsidP="007637C0">
      <w:pPr>
        <w:pStyle w:val="NoSpacing"/>
      </w:pPr>
      <w:r w:rsidRPr="007637C0">
        <w:t>Line from index 63 to index 111</w:t>
      </w:r>
    </w:p>
    <w:p w:rsidR="007637C0" w:rsidRPr="007637C0" w:rsidRDefault="007637C0" w:rsidP="007637C0">
      <w:pPr>
        <w:pStyle w:val="NoSpacing"/>
      </w:pPr>
      <w:r w:rsidRPr="007637C0">
        <w:t>Searching for flowerdew</w:t>
      </w:r>
    </w:p>
    <w:p w:rsidR="007637C0" w:rsidRPr="007637C0" w:rsidRDefault="007637C0" w:rsidP="007637C0">
      <w:pPr>
        <w:pStyle w:val="NoSpacing"/>
      </w:pPr>
      <w:r w:rsidRPr="007637C0">
        <w:t>Line from index 44 to index 156</w:t>
      </w:r>
    </w:p>
    <w:p w:rsidR="007637C0" w:rsidRPr="007637C0" w:rsidRDefault="007637C0" w:rsidP="007637C0">
      <w:pPr>
        <w:pStyle w:val="NoSpacing"/>
      </w:pPr>
      <w:r w:rsidRPr="007637C0">
        <w:t>Searching for hoare</w:t>
      </w:r>
    </w:p>
    <w:p w:rsidR="007637C0" w:rsidRPr="007637C0" w:rsidRDefault="007637C0" w:rsidP="007637C0">
      <w:pPr>
        <w:pStyle w:val="NoSpacing"/>
      </w:pPr>
      <w:r w:rsidRPr="007637C0">
        <w:t>Line from index 111 to index 167</w:t>
      </w:r>
    </w:p>
    <w:p w:rsidR="007637C0" w:rsidRPr="007637C0" w:rsidRDefault="007637C0" w:rsidP="007637C0">
      <w:pPr>
        <w:pStyle w:val="NoSpacing"/>
      </w:pPr>
      <w:r w:rsidRPr="007637C0">
        <w:t>Searching for jekyll</w:t>
      </w:r>
    </w:p>
    <w:p w:rsidR="007637C0" w:rsidRPr="007637C0" w:rsidRDefault="007637C0" w:rsidP="007637C0">
      <w:pPr>
        <w:pStyle w:val="NoSpacing"/>
      </w:pPr>
      <w:r w:rsidRPr="007637C0">
        <w:t>Line from index 165 to index 90</w:t>
      </w:r>
    </w:p>
    <w:p w:rsidR="007637C0" w:rsidRPr="007637C0" w:rsidRDefault="007637C0" w:rsidP="007637C0">
      <w:pPr>
        <w:pStyle w:val="NoSpacing"/>
      </w:pPr>
      <w:r w:rsidRPr="007637C0">
        <w:t>Searching for jellicoe</w:t>
      </w:r>
    </w:p>
    <w:p w:rsidR="007637C0" w:rsidRPr="007637C0" w:rsidRDefault="007637C0" w:rsidP="007637C0">
      <w:pPr>
        <w:pStyle w:val="NoSpacing"/>
      </w:pPr>
      <w:r w:rsidRPr="007637C0">
        <w:t>Line from index 74 to index 172</w:t>
      </w:r>
    </w:p>
    <w:p w:rsidR="007637C0" w:rsidRPr="007637C0" w:rsidRDefault="007637C0" w:rsidP="007637C0">
      <w:pPr>
        <w:pStyle w:val="NoSpacing"/>
      </w:pPr>
      <w:r w:rsidRPr="007637C0">
        <w:t>Searching for kent</w:t>
      </w:r>
    </w:p>
    <w:p w:rsidR="007637C0" w:rsidRPr="007637C0" w:rsidRDefault="007637C0" w:rsidP="007637C0">
      <w:pPr>
        <w:pStyle w:val="NoSpacing"/>
      </w:pPr>
      <w:r w:rsidRPr="007637C0">
        <w:t>Line from index 166 to index 169</w:t>
      </w:r>
    </w:p>
    <w:p w:rsidR="007637C0" w:rsidRPr="007637C0" w:rsidRDefault="007637C0" w:rsidP="007637C0">
      <w:pPr>
        <w:pStyle w:val="NoSpacing"/>
      </w:pPr>
      <w:r w:rsidRPr="007637C0">
        <w:t>Searching for langley</w:t>
      </w:r>
    </w:p>
    <w:p w:rsidR="007637C0" w:rsidRPr="007637C0" w:rsidRDefault="007637C0" w:rsidP="007637C0">
      <w:pPr>
        <w:pStyle w:val="NoSpacing"/>
      </w:pPr>
      <w:r w:rsidRPr="007637C0">
        <w:t>Line from index 8 to index 2</w:t>
      </w:r>
    </w:p>
    <w:p w:rsidR="007637C0" w:rsidRPr="007637C0" w:rsidRDefault="007637C0" w:rsidP="007637C0">
      <w:pPr>
        <w:pStyle w:val="NoSpacing"/>
      </w:pPr>
      <w:r w:rsidRPr="007637C0">
        <w:t>Searching for nesfield</w:t>
      </w:r>
    </w:p>
    <w:p w:rsidR="007637C0" w:rsidRPr="007637C0" w:rsidRDefault="007637C0" w:rsidP="007637C0">
      <w:pPr>
        <w:pStyle w:val="NoSpacing"/>
      </w:pPr>
      <w:r w:rsidRPr="007637C0">
        <w:t>Line from index 186 to index 88</w:t>
      </w:r>
    </w:p>
    <w:p w:rsidR="007637C0" w:rsidRPr="007637C0" w:rsidRDefault="007637C0" w:rsidP="007637C0">
      <w:pPr>
        <w:pStyle w:val="NoSpacing"/>
      </w:pPr>
      <w:r w:rsidRPr="007637C0">
        <w:t>Searching for paine</w:t>
      </w:r>
    </w:p>
    <w:p w:rsidR="007637C0" w:rsidRPr="007637C0" w:rsidRDefault="007637C0" w:rsidP="007637C0">
      <w:pPr>
        <w:pStyle w:val="NoSpacing"/>
      </w:pPr>
      <w:r w:rsidRPr="007637C0">
        <w:t>Line from index 89 to index 25</w:t>
      </w:r>
    </w:p>
    <w:p w:rsidR="007637C0" w:rsidRPr="007637C0" w:rsidRDefault="007637C0" w:rsidP="007637C0">
      <w:pPr>
        <w:pStyle w:val="NoSpacing"/>
      </w:pPr>
      <w:r w:rsidRPr="007637C0">
        <w:t>Searching for paxton</w:t>
      </w:r>
    </w:p>
    <w:p w:rsidR="007637C0" w:rsidRPr="007637C0" w:rsidRDefault="007637C0" w:rsidP="007637C0">
      <w:pPr>
        <w:pStyle w:val="NoSpacing"/>
      </w:pPr>
      <w:r w:rsidRPr="007637C0">
        <w:t>Line from index 76 to index 6</w:t>
      </w:r>
    </w:p>
    <w:p w:rsidR="007637C0" w:rsidRPr="007637C0" w:rsidRDefault="007637C0" w:rsidP="007637C0">
      <w:pPr>
        <w:pStyle w:val="NoSpacing"/>
      </w:pPr>
      <w:r w:rsidRPr="007637C0">
        <w:t>Searching for peto</w:t>
      </w:r>
    </w:p>
    <w:p w:rsidR="007637C0" w:rsidRPr="007637C0" w:rsidRDefault="007637C0" w:rsidP="007637C0">
      <w:pPr>
        <w:pStyle w:val="NoSpacing"/>
      </w:pPr>
      <w:r w:rsidRPr="007637C0">
        <w:t>Line from index 151 to index 106</w:t>
      </w:r>
    </w:p>
    <w:p w:rsidR="007637C0" w:rsidRPr="007637C0" w:rsidRDefault="007637C0" w:rsidP="007637C0">
      <w:pPr>
        <w:pStyle w:val="NoSpacing"/>
      </w:pPr>
      <w:r w:rsidRPr="007637C0">
        <w:t>Searching for repton</w:t>
      </w:r>
    </w:p>
    <w:p w:rsidR="007637C0" w:rsidRPr="007637C0" w:rsidRDefault="007637C0" w:rsidP="007637C0">
      <w:pPr>
        <w:pStyle w:val="NoSpacing"/>
      </w:pPr>
      <w:r w:rsidRPr="007637C0">
        <w:t>Line from index 80 to index 150</w:t>
      </w:r>
    </w:p>
    <w:p w:rsidR="007637C0" w:rsidRPr="007637C0" w:rsidRDefault="007637C0" w:rsidP="007637C0">
      <w:pPr>
        <w:pStyle w:val="NoSpacing"/>
      </w:pPr>
      <w:r w:rsidRPr="007637C0">
        <w:t>Searching for robinson</w:t>
      </w:r>
    </w:p>
    <w:p w:rsidR="007637C0" w:rsidRPr="007637C0" w:rsidRDefault="007637C0" w:rsidP="007637C0">
      <w:pPr>
        <w:pStyle w:val="NoSpacing"/>
      </w:pPr>
      <w:r w:rsidRPr="007637C0">
        <w:t>Line from index 112 to index 210</w:t>
      </w:r>
    </w:p>
    <w:p w:rsidR="007637C0" w:rsidRPr="007637C0" w:rsidRDefault="007637C0" w:rsidP="007637C0">
      <w:pPr>
        <w:pStyle w:val="NoSpacing"/>
      </w:pPr>
      <w:r w:rsidRPr="007637C0">
        <w:t>Searching for roper</w:t>
      </w:r>
    </w:p>
    <w:p w:rsidR="007637C0" w:rsidRPr="007637C0" w:rsidRDefault="007637C0" w:rsidP="007637C0">
      <w:pPr>
        <w:pStyle w:val="NoSpacing"/>
      </w:pPr>
      <w:r w:rsidRPr="007637C0">
        <w:t>Line from index 22 to index 26</w:t>
      </w:r>
    </w:p>
    <w:p w:rsidR="007637C0" w:rsidRPr="007637C0" w:rsidRDefault="007637C0" w:rsidP="007637C0">
      <w:pPr>
        <w:pStyle w:val="NoSpacing"/>
      </w:pPr>
      <w:r w:rsidRPr="007637C0">
        <w:t>Searching for shenstone</w:t>
      </w:r>
    </w:p>
    <w:p w:rsidR="007637C0" w:rsidRPr="007637C0" w:rsidRDefault="007637C0" w:rsidP="007637C0">
      <w:pPr>
        <w:pStyle w:val="NoSpacing"/>
      </w:pPr>
      <w:r w:rsidRPr="007637C0">
        <w:t>Line from index 223 to index 103</w:t>
      </w:r>
    </w:p>
    <w:p w:rsidR="007637C0" w:rsidRPr="007637C0" w:rsidRDefault="007637C0" w:rsidP="007637C0">
      <w:pPr>
        <w:pStyle w:val="NoSpacing"/>
      </w:pPr>
      <w:r w:rsidRPr="007637C0">
        <w:t>Searching for vanbrugh</w:t>
      </w:r>
    </w:p>
    <w:p w:rsidR="007637C0" w:rsidRPr="007637C0" w:rsidRDefault="007637C0" w:rsidP="007637C0">
      <w:pPr>
        <w:pStyle w:val="NoSpacing"/>
      </w:pPr>
      <w:r w:rsidRPr="007637C0">
        <w:t>Line from index 59 to index 157</w:t>
      </w:r>
    </w:p>
    <w:p w:rsidR="007637C0" w:rsidRPr="007637C0" w:rsidRDefault="007637C0" w:rsidP="007637C0">
      <w:pPr>
        <w:pStyle w:val="NoSpacing"/>
      </w:pPr>
      <w:r w:rsidRPr="007637C0">
        <w:t>Searching for wright</w:t>
      </w:r>
    </w:p>
    <w:p w:rsidR="007637C0" w:rsidRPr="007637C0" w:rsidRDefault="007637C0" w:rsidP="007637C0">
      <w:pPr>
        <w:pStyle w:val="NoSpacing"/>
      </w:pPr>
      <w:r w:rsidRPr="007637C0">
        <w:t>Line from index 39 to index 34</w:t>
      </w:r>
    </w:p>
    <w:p w:rsidR="007637C0" w:rsidRPr="007637C0" w:rsidRDefault="007637C0" w:rsidP="007637C0">
      <w:pPr>
        <w:pStyle w:val="NoSpacing"/>
      </w:pPr>
      <w:r w:rsidRPr="007637C0">
        <w:t>Solved</w:t>
      </w:r>
    </w:p>
    <w:p w:rsidR="008372DF" w:rsidRPr="007637C0" w:rsidRDefault="007637C0" w:rsidP="00D736A4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637C0">
        <w:t>13 out of 24 found correctly.</w:t>
      </w:r>
    </w:p>
    <w:sectPr w:rsidR="008372DF" w:rsidRPr="007637C0" w:rsidSect="0071197A">
      <w:headerReference w:type="default" r:id="rId10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DB2" w:rsidRDefault="00137DB2" w:rsidP="002121FF">
      <w:pPr>
        <w:spacing w:after="0" w:line="240" w:lineRule="auto"/>
      </w:pPr>
      <w:r>
        <w:separator/>
      </w:r>
    </w:p>
  </w:endnote>
  <w:endnote w:type="continuationSeparator" w:id="0">
    <w:p w:rsidR="00137DB2" w:rsidRDefault="00137DB2" w:rsidP="0021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DB2" w:rsidRDefault="00137DB2" w:rsidP="002121FF">
      <w:pPr>
        <w:spacing w:after="0" w:line="240" w:lineRule="auto"/>
      </w:pPr>
      <w:r>
        <w:separator/>
      </w:r>
    </w:p>
  </w:footnote>
  <w:footnote w:type="continuationSeparator" w:id="0">
    <w:p w:rsidR="00137DB2" w:rsidRDefault="00137DB2" w:rsidP="00212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7E" w:rsidRDefault="0089707E" w:rsidP="002121FF">
    <w:pPr>
      <w:pStyle w:val="Header"/>
    </w:pPr>
    <w:r>
      <w:t>Jack Cheng Ding Han 150159519 ACA15JCH</w:t>
    </w:r>
  </w:p>
  <w:p w:rsidR="0089707E" w:rsidRDefault="00897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63"/>
    <w:rsid w:val="00043963"/>
    <w:rsid w:val="00137DB2"/>
    <w:rsid w:val="002121FF"/>
    <w:rsid w:val="00350326"/>
    <w:rsid w:val="00351458"/>
    <w:rsid w:val="003A59B4"/>
    <w:rsid w:val="004C6AC7"/>
    <w:rsid w:val="00632659"/>
    <w:rsid w:val="0071197A"/>
    <w:rsid w:val="00741FAD"/>
    <w:rsid w:val="007637C0"/>
    <w:rsid w:val="007673F8"/>
    <w:rsid w:val="008052EB"/>
    <w:rsid w:val="008372DF"/>
    <w:rsid w:val="0089707E"/>
    <w:rsid w:val="0092325F"/>
    <w:rsid w:val="00942A26"/>
    <w:rsid w:val="009C19E9"/>
    <w:rsid w:val="009E3D5A"/>
    <w:rsid w:val="00A22CB0"/>
    <w:rsid w:val="00BC6BAB"/>
    <w:rsid w:val="00CD421D"/>
    <w:rsid w:val="00CF3CAD"/>
    <w:rsid w:val="00D736A4"/>
    <w:rsid w:val="00EB65FC"/>
    <w:rsid w:val="00F03186"/>
    <w:rsid w:val="00F771F1"/>
    <w:rsid w:val="00FA0FCE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BF64"/>
  <w15:chartTrackingRefBased/>
  <w15:docId w15:val="{E41995FB-C7C6-4E2B-8B89-07C51EC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96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43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FF"/>
  </w:style>
  <w:style w:type="paragraph" w:styleId="Footer">
    <w:name w:val="footer"/>
    <w:basedOn w:val="Normal"/>
    <w:link w:val="FooterChar"/>
    <w:uiPriority w:val="99"/>
    <w:unhideWhenUsed/>
    <w:rsid w:val="00212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FF"/>
  </w:style>
  <w:style w:type="table" w:styleId="TableGrid">
    <w:name w:val="Table Grid"/>
    <w:basedOn w:val="TableNormal"/>
    <w:uiPriority w:val="39"/>
    <w:rsid w:val="009E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14</cp:revision>
  <dcterms:created xsi:type="dcterms:W3CDTF">2016-12-06T15:35:00Z</dcterms:created>
  <dcterms:modified xsi:type="dcterms:W3CDTF">2016-12-08T14:46:00Z</dcterms:modified>
</cp:coreProperties>
</file>